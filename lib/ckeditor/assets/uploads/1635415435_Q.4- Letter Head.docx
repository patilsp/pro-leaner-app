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29"/>
      </w:tblGrid>
      <w:tr w:rsidR="00125AB1" w:rsidRPr="006658C4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:rsidR="00125AB1" w:rsidRPr="003D030B" w:rsidRDefault="00125981" w:rsidP="003D030B">
            <w:pPr>
              <w:pStyle w:val="Initials"/>
              <w:jc w:val="left"/>
              <w:rPr>
                <w:sz w:val="72"/>
                <w:szCs w:val="72"/>
              </w:rPr>
            </w:pPr>
            <w:r>
              <w:rPr>
                <w:noProof/>
                <w:lang w:bidi="hi-I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0D7BFDB" wp14:editId="2FE80136">
                      <wp:simplePos x="0" y="0"/>
                      <wp:positionH relativeFrom="column">
                        <wp:posOffset>3810</wp:posOffset>
                      </wp:positionH>
                      <wp:positionV relativeFrom="page">
                        <wp:posOffset>-487680</wp:posOffset>
                      </wp:positionV>
                      <wp:extent cx="6894830" cy="1810385"/>
                      <wp:effectExtent l="0" t="0" r="127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94830" cy="1810385"/>
                                <a:chOff x="0" y="0"/>
                                <a:chExt cx="689499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362555" y="257145"/>
                                  <a:ext cx="5532436" cy="13238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1FE434F" id="Group 1" o:spid="_x0000_s1026" alt="Title: Header graphics" style="position:absolute;margin-left:.3pt;margin-top:-38.4pt;width:542.9pt;height:142.55pt;z-index:-251657216;mso-height-percent:180;mso-position-vertical-relative:page;mso-height-percent:180" coordsize="6894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">
                      <v:rect id="Red rectangle" o:spid="_x0000_s1027" style="position:absolute;left:13625;top:2571;width:55324;height:1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3D030B">
              <w:rPr>
                <w:sz w:val="72"/>
                <w:szCs w:val="72"/>
              </w:rPr>
              <w:t xml:space="preserve">   </w:t>
            </w:r>
            <w:sdt>
              <w:sdtPr>
                <w:rPr>
                  <w:sz w:val="72"/>
                  <w:szCs w:val="72"/>
                </w:rPr>
                <w:alias w:val="Initials:"/>
                <w:tag w:val="Initials:"/>
                <w:id w:val="477349409"/>
                <w:placeholder>
                  <w:docPart w:val="9B3E4156DDAC4099B35B46D6EB925A9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3D030B" w:rsidRPr="003D030B">
                  <w:rPr>
                    <w:sz w:val="72"/>
                    <w:szCs w:val="72"/>
                  </w:rPr>
                  <w:t>Logo</w:t>
                </w:r>
              </w:sdtContent>
            </w:sdt>
          </w:p>
          <w:p w:rsidR="00125AB1" w:rsidRPr="006658C4" w:rsidRDefault="00CC2B56" w:rsidP="00125AB1"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226060</wp:posOffset>
                      </wp:positionV>
                      <wp:extent cx="6628130" cy="0"/>
                      <wp:effectExtent l="0" t="0" r="2032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81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6FEF7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3pt,17.8pt" to="543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" strokecolor="#ea4e4e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9"/>
            </w:tblGrid>
            <w:tr w:rsidR="00125AB1" w:rsidRPr="006658C4" w:rsidTr="003D030B">
              <w:trPr>
                <w:trHeight w:hRule="exact" w:val="2277"/>
                <w:tblHeader/>
              </w:trPr>
              <w:tc>
                <w:tcPr>
                  <w:tcW w:w="6055" w:type="dxa"/>
                  <w:vAlign w:val="center"/>
                </w:tcPr>
                <w:p w:rsidR="00125AB1" w:rsidRPr="003D030B" w:rsidRDefault="003E26C6" w:rsidP="003D030B">
                  <w:pPr>
                    <w:pStyle w:val="Heading1"/>
                    <w:numPr>
                      <w:ilvl w:val="0"/>
                      <w:numId w:val="11"/>
                    </w:numPr>
                    <w:outlineLvl w:val="0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Enter Your Name:"/>
                      <w:tag w:val="Enter Your Name:"/>
                      <w:id w:val="-1312861891"/>
                      <w:placeholder>
                        <w:docPart w:val="44EC6E152D9A4C54B7385CD41CACCFE5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D030B" w:rsidRPr="003D030B">
                        <w:rPr>
                          <w:color w:val="FFFFFF" w:themeColor="background1"/>
                        </w:rPr>
                        <w:t>M. Naik School</w:t>
                      </w:r>
                    </w:sdtContent>
                  </w:sdt>
                </w:p>
                <w:p w:rsidR="00125AB1" w:rsidRPr="006658C4" w:rsidRDefault="003E26C6" w:rsidP="00964652">
                  <w:pPr>
                    <w:pStyle w:val="Heading2"/>
                    <w:outlineLvl w:val="1"/>
                  </w:pPr>
                  <w:sdt>
                    <w:sdtPr>
                      <w:rPr>
                        <w:color w:val="FFFFFF" w:themeColor="background1"/>
                        <w:sz w:val="16"/>
                        <w:szCs w:val="16"/>
                      </w:rPr>
                      <w:alias w:val="Enter Profession or Industry:"/>
                      <w:tag w:val="Enter Profession or Industry:"/>
                      <w:id w:val="-596704785"/>
                      <w:placeholder>
                        <w:docPart w:val="45E3173DEE4E473FA752E3D0A1CCEBD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D030B" w:rsidRPr="00964652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               Address : L&amp;T Campus, Gate 3,  JVLR, Powai, Mumbai 400072</w:t>
                      </w:r>
                      <w:r w:rsidR="003D030B" w:rsidRPr="00964652">
                        <w:rPr>
                          <w:color w:val="FFFFFF" w:themeColor="background1"/>
                          <w:sz w:val="16"/>
                          <w:szCs w:val="16"/>
                        </w:rPr>
                        <w:br/>
                        <w:t>Website : www. amnaikschool.in</w:t>
                      </w:r>
                      <w:r w:rsidR="003D030B" w:rsidRPr="00964652">
                        <w:rPr>
                          <w:color w:val="FFFFFF" w:themeColor="background1"/>
                          <w:sz w:val="16"/>
                          <w:szCs w:val="16"/>
                        </w:rPr>
                        <w:br/>
                        <w:t>Contact No : +91 22 68929311</w:t>
                      </w:r>
                      <w:r w:rsidR="003D030B" w:rsidRPr="00964652">
                        <w:rPr>
                          <w:color w:val="FFFFFF" w:themeColor="background1"/>
                          <w:sz w:val="16"/>
                          <w:szCs w:val="16"/>
                        </w:rPr>
                        <w:br/>
                        <w:t xml:space="preserve"> </w:t>
                      </w:r>
                    </w:sdtContent>
                  </w:sdt>
                  <w:r w:rsidR="00125981">
                    <w:t xml:space="preserve"> </w:t>
                  </w:r>
                </w:p>
              </w:tc>
            </w:tr>
          </w:tbl>
          <w:p w:rsidR="004D7F4E" w:rsidRPr="00EF7109" w:rsidRDefault="004D7F4E" w:rsidP="003D030B">
            <w:pPr>
              <w:pStyle w:val="Date"/>
            </w:pPr>
          </w:p>
        </w:tc>
      </w:tr>
    </w:tbl>
    <w:p w:rsidR="00621FD0" w:rsidRDefault="00621FD0" w:rsidP="00EF7109">
      <w:pPr>
        <w:pStyle w:val="NoSpacing"/>
      </w:pPr>
    </w:p>
    <w:p w:rsidR="00621FD0" w:rsidRDefault="00621FD0" w:rsidP="00EF7109">
      <w:pPr>
        <w:pStyle w:val="NoSpacing"/>
      </w:pPr>
      <w:bookmarkStart w:id="0" w:name="_GoBack"/>
      <w:bookmarkEnd w:id="0"/>
    </w:p>
    <w:sectPr w:rsidR="00621FD0" w:rsidSect="004D7F4E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6C6" w:rsidRDefault="003E26C6" w:rsidP="00713050">
      <w:pPr>
        <w:spacing w:line="240" w:lineRule="auto"/>
      </w:pPr>
      <w:r>
        <w:separator/>
      </w:r>
    </w:p>
  </w:endnote>
  <w:endnote w:type="continuationSeparator" w:id="0">
    <w:p w:rsidR="003E26C6" w:rsidRDefault="003E26C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bidi="hi-IN"/>
            </w:rPr>
            <mc:AlternateContent>
              <mc:Choice Requires="wpg">
                <w:drawing>
                  <wp:inline distT="0" distB="0" distL="0" distR="0" wp14:anchorId="1E7A53CC" wp14:editId="55ED8D1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CEB93D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bidi="hi-IN"/>
            </w:rPr>
            <mc:AlternateContent>
              <mc:Choice Requires="wpg">
                <w:drawing>
                  <wp:inline distT="0" distB="0" distL="0" distR="0" wp14:anchorId="154B100A" wp14:editId="7BB31131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EF7C8B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bidi="hi-IN"/>
            </w:rPr>
            <mc:AlternateContent>
              <mc:Choice Requires="wpg">
                <w:drawing>
                  <wp:inline distT="0" distB="0" distL="0" distR="0" wp14:anchorId="1FA78288" wp14:editId="78476D73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A653B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bidi="hi-IN"/>
            </w:rPr>
            <mc:AlternateContent>
              <mc:Choice Requires="wpg">
                <w:drawing>
                  <wp:inline distT="0" distB="0" distL="0" distR="0" wp14:anchorId="673ED102" wp14:editId="6FE519D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22B36F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E1443653BE6D4E9A9CC0D417D9838337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47F13CC913F44034904E9D2AA6C19EC8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670AD5259B9D4F13BD605D7CFE066AF5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45E3173DEE4E473FA752E3D0A1CCEBD4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bidi="hi-I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38428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bidi="hi-IN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054CF3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bidi="hi-IN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BC44A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bidi="hi-IN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1A2063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169409537"/>
            <w:placeholder>
              <w:docPart w:val="9B3E4156DDAC4099B35B46D6EB925A98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811117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292649443"/>
            <w:placeholder>
              <w:docPart w:val="B5C4402EABD24C829A5B5084FB9AA5C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949610183"/>
            <w:placeholder>
              <w:docPart w:val="25C77874080A486C9BE19AB02260C8A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1675682847"/>
            <w:placeholder>
              <w:docPart w:val="44EC6E152D9A4C54B7385CD41CACCFE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6C6" w:rsidRDefault="003E26C6" w:rsidP="00713050">
      <w:pPr>
        <w:spacing w:line="240" w:lineRule="auto"/>
      </w:pPr>
      <w:r>
        <w:separator/>
      </w:r>
    </w:p>
  </w:footnote>
  <w:footnote w:type="continuationSeparator" w:id="0">
    <w:p w:rsidR="003E26C6" w:rsidRDefault="003E26C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:rsidR="00125981" w:rsidRPr="00F207C0" w:rsidRDefault="00125981" w:rsidP="00F328B4">
          <w:pPr>
            <w:pStyle w:val="Initials"/>
          </w:pPr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3C24CD5" wp14:editId="600A6CE8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A6ED35D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3D030B">
                <w:t>Logo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25981" w:rsidRPr="00EF7109" w:rsidRDefault="003E26C6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placeholde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D030B">
                      <w:t>M. Naik School</w:t>
                    </w:r>
                  </w:sdtContent>
                </w:sdt>
              </w:p>
              <w:p w:rsidR="00125981" w:rsidRDefault="003E26C6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D030B">
                      <w:t xml:space="preserve">                                        Address : L&amp;T Campus, Gate 3,  JVLR, Powai, Mumbai 400072</w:t>
                    </w:r>
                    <w:r w:rsidR="003D030B">
                      <w:br/>
                      <w:t>Website : www. amnaikschool.in</w:t>
                    </w:r>
                    <w:r w:rsidR="003D030B">
                      <w:br/>
                      <w:t>Contact No : +91 22 68929311</w:t>
                    </w:r>
                    <w:r w:rsidR="003D030B">
                      <w:br/>
                      <w:t xml:space="preserve"> 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25981" w:rsidRPr="00F207C0" w:rsidRDefault="00125981" w:rsidP="00125981"/>
      </w:tc>
    </w:tr>
  </w:tbl>
  <w:p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52949"/>
    <w:multiLevelType w:val="hybridMultilevel"/>
    <w:tmpl w:val="ADAAE606"/>
    <w:lvl w:ilvl="0" w:tplc="6F663AE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E3B05"/>
    <w:multiLevelType w:val="hybridMultilevel"/>
    <w:tmpl w:val="445251B2"/>
    <w:lvl w:ilvl="0" w:tplc="477EF908">
      <w:start w:val="1"/>
      <w:numFmt w:val="upperLetter"/>
      <w:lvlText w:val="%1."/>
      <w:lvlJc w:val="left"/>
      <w:pPr>
        <w:ind w:left="1224" w:hanging="1080"/>
      </w:pPr>
      <w:rPr>
        <w:rFonts w:hint="default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0B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3D030B"/>
    <w:rsid w:val="003E26C6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64652"/>
    <w:rsid w:val="009D6855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C2B56"/>
    <w:rsid w:val="00CE18D5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29BE"/>
  <w15:chartTrackingRefBased/>
  <w15:docId w15:val="{9B831062-2D44-40E8-BBD1-96A2E04F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3E4156DDAC4099B35B46D6EB925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C7CAA-7F59-414B-9A10-4EAA0831EC1D}"/>
      </w:docPartPr>
      <w:docPartBody>
        <w:p w:rsidR="00000000" w:rsidRDefault="00292780">
          <w:pPr>
            <w:pStyle w:val="9B3E4156DDAC4099B35B46D6EB925A98"/>
          </w:pPr>
          <w:r>
            <w:t>YN</w:t>
          </w:r>
        </w:p>
      </w:docPartBody>
    </w:docPart>
    <w:docPart>
      <w:docPartPr>
        <w:name w:val="E1443653BE6D4E9A9CC0D417D9838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BE2FF-31EE-4539-91D2-1B963398D43F}"/>
      </w:docPartPr>
      <w:docPartBody>
        <w:p w:rsidR="00000000" w:rsidRDefault="00292780">
          <w:pPr>
            <w:pStyle w:val="E1443653BE6D4E9A9CC0D417D9838337"/>
          </w:pPr>
          <w:r w:rsidRPr="006658C4">
            <w:t>Contact</w:t>
          </w:r>
        </w:p>
      </w:docPartBody>
    </w:docPart>
    <w:docPart>
      <w:docPartPr>
        <w:name w:val="B5C4402EABD24C829A5B5084FB9AA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224D9-1312-4A9B-BCC1-E6D86C7579F6}"/>
      </w:docPartPr>
      <w:docPartBody>
        <w:p w:rsidR="00000000" w:rsidRDefault="00292780">
          <w:pPr>
            <w:pStyle w:val="B5C4402EABD24C829A5B5084FB9AA5C7"/>
          </w:pPr>
          <w:r w:rsidRPr="006658C4">
            <w:t>Address</w:t>
          </w:r>
        </w:p>
      </w:docPartBody>
    </w:docPart>
    <w:docPart>
      <w:docPartPr>
        <w:name w:val="47F13CC913F44034904E9D2AA6C19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9625F-CB17-4FCE-9692-0B3210AAC490}"/>
      </w:docPartPr>
      <w:docPartBody>
        <w:p w:rsidR="00000000" w:rsidRDefault="00292780">
          <w:pPr>
            <w:pStyle w:val="47F13CC913F44034904E9D2AA6C19EC8"/>
          </w:pPr>
          <w:r w:rsidRPr="006658C4">
            <w:t>City, ST ZIP</w:t>
          </w:r>
        </w:p>
      </w:docPartBody>
    </w:docPart>
    <w:docPart>
      <w:docPartPr>
        <w:name w:val="25C77874080A486C9BE19AB02260C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8A891-706B-46B2-A4FB-B9C22AEA5783}"/>
      </w:docPartPr>
      <w:docPartBody>
        <w:p w:rsidR="00000000" w:rsidRDefault="00292780">
          <w:pPr>
            <w:pStyle w:val="25C77874080A486C9BE19AB02260C8A7"/>
          </w:pPr>
          <w:r w:rsidRPr="006658C4">
            <w:t>Email</w:t>
          </w:r>
        </w:p>
      </w:docPartBody>
    </w:docPart>
    <w:docPart>
      <w:docPartPr>
        <w:name w:val="670AD5259B9D4F13BD605D7CFE06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17A7E-942E-4368-A6CB-94C634700054}"/>
      </w:docPartPr>
      <w:docPartBody>
        <w:p w:rsidR="00000000" w:rsidRDefault="00292780">
          <w:pPr>
            <w:pStyle w:val="670AD5259B9D4F13BD605D7CFE066AF5"/>
          </w:pPr>
          <w:r w:rsidRPr="006658C4">
            <w:t>Telephone</w:t>
          </w:r>
        </w:p>
      </w:docPartBody>
    </w:docPart>
    <w:docPart>
      <w:docPartPr>
        <w:name w:val="44EC6E152D9A4C54B7385CD41CACC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6473D-7207-4832-B3A7-0FB8CF8BDB22}"/>
      </w:docPartPr>
      <w:docPartBody>
        <w:p w:rsidR="00000000" w:rsidRDefault="00292780">
          <w:pPr>
            <w:pStyle w:val="44EC6E152D9A4C54B7385CD41CACCFE5"/>
          </w:pPr>
          <w:r>
            <w:t>Your name</w:t>
          </w:r>
        </w:p>
      </w:docPartBody>
    </w:docPart>
    <w:docPart>
      <w:docPartPr>
        <w:name w:val="45E3173DEE4E473FA752E3D0A1CCE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5D1C3-61C9-4821-94C0-25EB958E421B}"/>
      </w:docPartPr>
      <w:docPartBody>
        <w:p w:rsidR="00000000" w:rsidRDefault="00292780">
          <w:pPr>
            <w:pStyle w:val="45E3173DEE4E473FA752E3D0A1CCEBD4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80"/>
    <w:rsid w:val="0029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3E4156DDAC4099B35B46D6EB925A98">
    <w:name w:val="9B3E4156DDAC4099B35B46D6EB925A98"/>
    <w:rPr>
      <w:rFonts w:cs="Mangal"/>
    </w:rPr>
  </w:style>
  <w:style w:type="paragraph" w:customStyle="1" w:styleId="E1443653BE6D4E9A9CC0D417D9838337">
    <w:name w:val="E1443653BE6D4E9A9CC0D417D9838337"/>
    <w:rPr>
      <w:rFonts w:cs="Mangal"/>
    </w:rPr>
  </w:style>
  <w:style w:type="paragraph" w:customStyle="1" w:styleId="B5C4402EABD24C829A5B5084FB9AA5C7">
    <w:name w:val="B5C4402EABD24C829A5B5084FB9AA5C7"/>
    <w:rPr>
      <w:rFonts w:cs="Mangal"/>
    </w:rPr>
  </w:style>
  <w:style w:type="paragraph" w:customStyle="1" w:styleId="47F13CC913F44034904E9D2AA6C19EC8">
    <w:name w:val="47F13CC913F44034904E9D2AA6C19EC8"/>
    <w:rPr>
      <w:rFonts w:cs="Mangal"/>
    </w:rPr>
  </w:style>
  <w:style w:type="paragraph" w:customStyle="1" w:styleId="25C77874080A486C9BE19AB02260C8A7">
    <w:name w:val="25C77874080A486C9BE19AB02260C8A7"/>
    <w:rPr>
      <w:rFonts w:cs="Mangal"/>
    </w:rPr>
  </w:style>
  <w:style w:type="paragraph" w:customStyle="1" w:styleId="670AD5259B9D4F13BD605D7CFE066AF5">
    <w:name w:val="670AD5259B9D4F13BD605D7CFE066AF5"/>
    <w:rPr>
      <w:rFonts w:cs="Mangal"/>
    </w:rPr>
  </w:style>
  <w:style w:type="paragraph" w:customStyle="1" w:styleId="44EC6E152D9A4C54B7385CD41CACCFE5">
    <w:name w:val="44EC6E152D9A4C54B7385CD41CACCFE5"/>
    <w:rPr>
      <w:rFonts w:cs="Mangal"/>
    </w:rPr>
  </w:style>
  <w:style w:type="paragraph" w:customStyle="1" w:styleId="45E3173DEE4E473FA752E3D0A1CCEBD4">
    <w:name w:val="45E3173DEE4E473FA752E3D0A1CCEBD4"/>
    <w:rPr>
      <w:rFonts w:cs="Mangal"/>
    </w:rPr>
  </w:style>
  <w:style w:type="paragraph" w:customStyle="1" w:styleId="AF94B8F2AE9446EF90EB83988D6759E0">
    <w:name w:val="AF94B8F2AE9446EF90EB83988D6759E0"/>
    <w:rPr>
      <w:rFonts w:cs="Mangal"/>
    </w:rPr>
  </w:style>
  <w:style w:type="paragraph" w:customStyle="1" w:styleId="698AEC0CE7CB437DA0ACE896BA584A00">
    <w:name w:val="698AEC0CE7CB437DA0ACE896BA584A00"/>
    <w:rPr>
      <w:rFonts w:cs="Mangal"/>
    </w:rPr>
  </w:style>
  <w:style w:type="paragraph" w:customStyle="1" w:styleId="37E619BAB86E4546B63A821C454FF79E">
    <w:name w:val="37E619BAB86E4546B63A821C454FF79E"/>
    <w:rPr>
      <w:rFonts w:cs="Mangal"/>
    </w:rPr>
  </w:style>
  <w:style w:type="paragraph" w:customStyle="1" w:styleId="6B4E54F5F0EF47C78DF0439199F1C0ED">
    <w:name w:val="6B4E54F5F0EF47C78DF0439199F1C0ED"/>
    <w:rPr>
      <w:rFonts w:cs="Mangal"/>
    </w:rPr>
  </w:style>
  <w:style w:type="paragraph" w:customStyle="1" w:styleId="E83B61EB528D41ADBA5BE6FD92F22676">
    <w:name w:val="E83B61EB528D41ADBA5BE6FD92F22676"/>
    <w:rPr>
      <w:rFonts w:cs="Mangal"/>
    </w:rPr>
  </w:style>
  <w:style w:type="paragraph" w:customStyle="1" w:styleId="0244B86063194E3B84CB9643FA204746">
    <w:name w:val="0244B86063194E3B84CB9643FA204746"/>
    <w:rPr>
      <w:rFonts w:cs="Mangal"/>
    </w:rPr>
  </w:style>
  <w:style w:type="paragraph" w:customStyle="1" w:styleId="C84F60EC44DD4640A07A39894FB8DD76">
    <w:name w:val="C84F60EC44DD4640A07A39894FB8DD76"/>
    <w:rPr>
      <w:rFonts w:cs="Mangal"/>
    </w:rPr>
  </w:style>
  <w:style w:type="paragraph" w:customStyle="1" w:styleId="0E982EA42FED4234AD5E2FFB2423F3B1">
    <w:name w:val="0E982EA42FED4234AD5E2FFB2423F3B1"/>
    <w:rPr>
      <w:rFonts w:cs="Mangal"/>
    </w:rPr>
  </w:style>
  <w:style w:type="paragraph" w:customStyle="1" w:styleId="0B72A520C92744738009859962EDD881">
    <w:name w:val="0B72A520C92744738009859962EDD881"/>
    <w:rPr>
      <w:rFonts w:cs="Mangal"/>
    </w:rPr>
  </w:style>
  <w:style w:type="paragraph" w:customStyle="1" w:styleId="B5CF138EF7C24AF6ABA011877658455C">
    <w:name w:val="B5CF138EF7C24AF6ABA011877658455C"/>
    <w:rPr>
      <w:rFonts w:cs="Mangal"/>
    </w:rPr>
  </w:style>
  <w:style w:type="paragraph" w:customStyle="1" w:styleId="26B980DEA5EB4435AD02AEE8FFC24108">
    <w:name w:val="26B980DEA5EB4435AD02AEE8FFC24108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12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Address : L&amp;T Campus, Gate 3,  JVLR, Powai, Mumbai 400072
Website : www. amnaikschool.in
Contact No : +91 22 68929311</dc:subject>
  <dc:creator>Admin</dc:creator>
  <cp:keywords>Logo</cp:keywords>
  <dc:description/>
  <cp:lastModifiedBy>Admin</cp:lastModifiedBy>
  <cp:revision>2</cp:revision>
  <dcterms:created xsi:type="dcterms:W3CDTF">2021-10-28T09:54:00Z</dcterms:created>
  <dcterms:modified xsi:type="dcterms:W3CDTF">2021-10-28T10:06:00Z</dcterms:modified>
  <cp:contentStatus>M. Naik School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